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492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МИНИСТЕРСТВО НАУКИ И ВЫСШЕГО ОБРАЗОВАНИЯ РОССИЙСКОЙ ФЕДЕРАЦИИ</w:t>
      </w:r>
    </w:p>
    <w:p w14:paraId="1DCC52DA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федеральное государственное автономное государственное учреждение высшего образования</w:t>
      </w:r>
    </w:p>
    <w:p w14:paraId="4293433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Санкт-петербургский национальный исследовательский институт информационных технологий</w:t>
      </w:r>
      <w:r>
        <w:rPr>
          <w:szCs w:val="24"/>
        </w:rPr>
        <w:t>,</w:t>
      </w:r>
      <w:r w:rsidRPr="00464B0B">
        <w:rPr>
          <w:szCs w:val="24"/>
        </w:rPr>
        <w:t xml:space="preserve"> механики и оптики</w:t>
      </w:r>
    </w:p>
    <w:p w14:paraId="2685B260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</w:p>
    <w:p w14:paraId="7218E536" w14:textId="77777777" w:rsidR="006458B3" w:rsidRDefault="006458B3" w:rsidP="006458B3">
      <w:pPr>
        <w:pStyle w:val="a8"/>
        <w:keepNext/>
        <w:suppressAutoHyphens/>
        <w:spacing w:after="960"/>
        <w:ind w:firstLine="0"/>
        <w:jc w:val="center"/>
        <w:rPr>
          <w:szCs w:val="24"/>
        </w:rPr>
      </w:pPr>
      <w:r>
        <w:rPr>
          <w:szCs w:val="24"/>
        </w:rPr>
        <w:t>Факультет информационных технологий и программирования</w:t>
      </w:r>
    </w:p>
    <w:p w14:paraId="401E4EBD" w14:textId="26B62790" w:rsidR="006458B3" w:rsidRPr="005916D8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Лабораторная работа №</w:t>
      </w:r>
      <w:r w:rsidR="00FB3928">
        <w:rPr>
          <w:b/>
          <w:bCs/>
          <w:sz w:val="28"/>
          <w:szCs w:val="28"/>
        </w:rPr>
        <w:t>2</w:t>
      </w:r>
    </w:p>
    <w:p w14:paraId="65BF87E4" w14:textId="72E1C296" w:rsidR="006458B3" w:rsidRPr="00E655A2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По дисциплине «</w:t>
      </w:r>
      <w:r w:rsidR="00EE6148">
        <w:rPr>
          <w:b/>
          <w:bCs/>
          <w:sz w:val="28"/>
          <w:szCs w:val="28"/>
        </w:rPr>
        <w:t>Прикладная математика</w:t>
      </w:r>
      <w:r w:rsidRPr="00E655A2">
        <w:rPr>
          <w:b/>
          <w:bCs/>
          <w:sz w:val="28"/>
          <w:szCs w:val="28"/>
        </w:rPr>
        <w:t>»</w:t>
      </w:r>
    </w:p>
    <w:p w14:paraId="7FCD30DB" w14:textId="17B39CC3" w:rsidR="006458B3" w:rsidRPr="009E5670" w:rsidRDefault="006458B3" w:rsidP="00EE6148">
      <w:pPr>
        <w:pStyle w:val="a8"/>
        <w:keepNext/>
        <w:suppressAutoHyphens/>
        <w:spacing w:after="960"/>
        <w:ind w:firstLine="0"/>
        <w:rPr>
          <w:b/>
          <w:bCs/>
          <w:sz w:val="28"/>
          <w:szCs w:val="28"/>
        </w:rPr>
      </w:pPr>
    </w:p>
    <w:p w14:paraId="46D2FE2D" w14:textId="05562AF5" w:rsidR="00E863A7" w:rsidRPr="00EE6148" w:rsidRDefault="006458B3" w:rsidP="00EE6148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студент группы №</w:t>
      </w:r>
      <w:r>
        <w:rPr>
          <w:b/>
          <w:bCs/>
          <w:sz w:val="28"/>
          <w:szCs w:val="28"/>
          <w:lang w:val="en-US"/>
        </w:rPr>
        <w:t>M</w:t>
      </w:r>
      <w:r w:rsidRPr="001F6880">
        <w:rPr>
          <w:b/>
          <w:bCs/>
          <w:sz w:val="28"/>
          <w:szCs w:val="28"/>
        </w:rPr>
        <w:t>3</w:t>
      </w:r>
      <w:r w:rsidR="005916D8">
        <w:rPr>
          <w:b/>
          <w:bCs/>
          <w:sz w:val="28"/>
          <w:szCs w:val="28"/>
        </w:rPr>
        <w:t>2</w:t>
      </w:r>
      <w:r w:rsidRPr="001F6880">
        <w:rPr>
          <w:b/>
          <w:bCs/>
          <w:sz w:val="28"/>
          <w:szCs w:val="28"/>
        </w:rPr>
        <w:t>06</w:t>
      </w:r>
      <w:r w:rsidR="000C4B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2BFE37E0" w14:textId="05C08C4C" w:rsidR="00E863A7" w:rsidRDefault="006458B3" w:rsidP="00E863A7">
      <w:pPr>
        <w:pStyle w:val="a8"/>
        <w:keepNext/>
        <w:suppressAutoHyphens/>
        <w:ind w:left="4956" w:firstLine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Золотарева Анастасия Кирилловна</w:t>
      </w:r>
    </w:p>
    <w:p w14:paraId="2C6ECBB6" w14:textId="77777777" w:rsidR="006458B3" w:rsidRDefault="006458B3" w:rsidP="006458B3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3189E09B" w14:textId="58DC2283" w:rsidR="006458B3" w:rsidRDefault="00EE6148" w:rsidP="00EE6148">
      <w:pPr>
        <w:pStyle w:val="a8"/>
        <w:keepNext/>
        <w:suppressAutoHyphens/>
        <w:spacing w:after="3360"/>
        <w:ind w:left="4956" w:firstLine="0"/>
        <w:jc w:val="left"/>
        <w:rPr>
          <w:i/>
          <w:iCs/>
          <w:sz w:val="28"/>
          <w:szCs w:val="28"/>
        </w:rPr>
      </w:pPr>
      <w:r w:rsidRPr="00EE6148">
        <w:rPr>
          <w:i/>
          <w:iCs/>
          <w:sz w:val="28"/>
          <w:szCs w:val="28"/>
        </w:rPr>
        <w:t>Москаленко Мария Александровна</w:t>
      </w:r>
    </w:p>
    <w:p w14:paraId="117A6BD5" w14:textId="77777777" w:rsidR="006458B3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208795D5" w14:textId="720838E1" w:rsidR="006458B3" w:rsidRPr="00751BE5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751BE5" w:rsidRPr="00751BE5">
        <w:rPr>
          <w:b/>
          <w:bCs/>
          <w:sz w:val="28"/>
          <w:szCs w:val="28"/>
        </w:rPr>
        <w:t>21</w:t>
      </w:r>
    </w:p>
    <w:p w14:paraId="0C8BE2DA" w14:textId="26FDF4B7" w:rsidR="000D44B3" w:rsidRPr="0064524B" w:rsidRDefault="009E5670" w:rsidP="002C2EA0">
      <w:pPr>
        <w:pStyle w:val="1"/>
      </w:pPr>
      <w:r>
        <w:lastRenderedPageBreak/>
        <w:t>…</w:t>
      </w:r>
    </w:p>
    <w:p w14:paraId="3CBC2CDA" w14:textId="54FFF18E" w:rsidR="009753C8" w:rsidRDefault="009E5670" w:rsidP="005916D8">
      <w:pPr>
        <w:pStyle w:val="2"/>
      </w:pPr>
      <w:r>
        <w:t>…</w:t>
      </w:r>
    </w:p>
    <w:p w14:paraId="4473190D" w14:textId="0307B3EF" w:rsidR="00F965E7" w:rsidRPr="00751BE5" w:rsidRDefault="009E5670" w:rsidP="009E5670">
      <w:pPr>
        <w:pStyle w:val="a8"/>
      </w:pPr>
      <w:r>
        <w:t>…</w:t>
      </w:r>
    </w:p>
    <w:p w14:paraId="5E3D0277" w14:textId="2BD327FC" w:rsidR="00EF6816" w:rsidRPr="00E863A7" w:rsidRDefault="009E5670" w:rsidP="00A66CB3">
      <w:pPr>
        <w:pStyle w:val="1"/>
      </w:pPr>
      <w:r>
        <w:lastRenderedPageBreak/>
        <w:t>...</w:t>
      </w:r>
    </w:p>
    <w:p w14:paraId="59EFAC0F" w14:textId="48D14780" w:rsidR="00A66CB3" w:rsidRPr="00F965E7" w:rsidRDefault="009E5670" w:rsidP="00A66CB3">
      <w:pPr>
        <w:pStyle w:val="2"/>
      </w:pPr>
      <w:r>
        <w:t>…</w:t>
      </w:r>
    </w:p>
    <w:p w14:paraId="2AFEB754" w14:textId="539201D1" w:rsidR="009F001A" w:rsidRPr="00262C29" w:rsidRDefault="00B519C2" w:rsidP="00E863A7">
      <w:pPr>
        <w:pStyle w:val="a8"/>
      </w:pPr>
      <w:r>
        <w:t>..</w:t>
      </w:r>
    </w:p>
    <w:p w14:paraId="1F0C69F4" w14:textId="2066B85D" w:rsidR="009D5CFD" w:rsidRPr="00262C29" w:rsidRDefault="009D5CFD" w:rsidP="009D5CFD">
      <w:pPr>
        <w:pStyle w:val="a8"/>
      </w:pPr>
    </w:p>
    <w:sectPr w:rsidR="009D5CFD" w:rsidRPr="00262C29" w:rsidSect="006458B3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67C1" w14:textId="77777777" w:rsidR="00723562" w:rsidRDefault="00723562" w:rsidP="00200FE6">
      <w:pPr>
        <w:spacing w:after="0" w:line="240" w:lineRule="auto"/>
      </w:pPr>
      <w:r>
        <w:separator/>
      </w:r>
    </w:p>
  </w:endnote>
  <w:endnote w:type="continuationSeparator" w:id="0">
    <w:p w14:paraId="2CA62947" w14:textId="77777777" w:rsidR="00723562" w:rsidRDefault="00723562" w:rsidP="0020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38220"/>
      <w:docPartObj>
        <w:docPartGallery w:val="Page Numbers (Bottom of Page)"/>
        <w:docPartUnique/>
      </w:docPartObj>
    </w:sdtPr>
    <w:sdtEndPr/>
    <w:sdtContent>
      <w:p w14:paraId="4FA930B6" w14:textId="77777777" w:rsidR="006458B3" w:rsidRDefault="006458B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BE9C2C" w14:textId="77777777" w:rsidR="00200FE6" w:rsidRDefault="00200F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AB9F" w14:textId="77777777" w:rsidR="00723562" w:rsidRDefault="00723562" w:rsidP="00200FE6">
      <w:pPr>
        <w:spacing w:after="0" w:line="240" w:lineRule="auto"/>
      </w:pPr>
      <w:r>
        <w:separator/>
      </w:r>
    </w:p>
  </w:footnote>
  <w:footnote w:type="continuationSeparator" w:id="0">
    <w:p w14:paraId="3E90ADA5" w14:textId="77777777" w:rsidR="00723562" w:rsidRDefault="00723562" w:rsidP="0020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7104" w14:textId="52D1781A" w:rsidR="00200FE6" w:rsidRPr="000C4B09" w:rsidRDefault="00200FE6">
    <w:pPr>
      <w:pStyle w:val="a6"/>
    </w:pPr>
    <w:r>
      <w:ptab w:relativeTo="margin" w:alignment="center" w:leader="none"/>
    </w:r>
    <w:sdt>
      <w:sdtPr>
        <w:alias w:val="Название"/>
        <w:tag w:val=""/>
        <w:id w:val="-1271858681"/>
        <w:placeholder>
          <w:docPart w:val="47594B0E9644420DBAAB81CCCEC634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4F3B" w:rsidRPr="000C4B09">
          <w:t xml:space="preserve">Лабораторная работа </w:t>
        </w:r>
        <w:r w:rsidR="00FB3928"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4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3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0C1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5CB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B239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F69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8A0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7E39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EC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AD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42362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19659BD"/>
    <w:multiLevelType w:val="hybridMultilevel"/>
    <w:tmpl w:val="C7909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475EC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6F1E51"/>
    <w:multiLevelType w:val="multilevel"/>
    <w:tmpl w:val="E72C0E26"/>
    <w:styleLink w:val="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2221729E"/>
    <w:multiLevelType w:val="multilevel"/>
    <w:tmpl w:val="E72C0E26"/>
    <w:numStyleLink w:val="a0"/>
  </w:abstractNum>
  <w:abstractNum w:abstractNumId="15" w15:restartNumberingAfterBreak="0">
    <w:nsid w:val="2BCF4D1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0D73C5"/>
    <w:multiLevelType w:val="hybridMultilevel"/>
    <w:tmpl w:val="3416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F72E7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2545511"/>
    <w:multiLevelType w:val="multilevel"/>
    <w:tmpl w:val="0419001D"/>
    <w:numStyleLink w:val="a"/>
  </w:abstractNum>
  <w:abstractNum w:abstractNumId="19" w15:restartNumberingAfterBreak="0">
    <w:nsid w:val="429B7530"/>
    <w:multiLevelType w:val="multilevel"/>
    <w:tmpl w:val="E72C0E26"/>
    <w:numStyleLink w:val="a0"/>
  </w:abstractNum>
  <w:abstractNum w:abstractNumId="20" w15:restartNumberingAfterBreak="0">
    <w:nsid w:val="45325F40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6CB1FD7"/>
    <w:multiLevelType w:val="multilevel"/>
    <w:tmpl w:val="E72C0E26"/>
    <w:numStyleLink w:val="a0"/>
  </w:abstractNum>
  <w:abstractNum w:abstractNumId="22" w15:restartNumberingAfterBreak="0">
    <w:nsid w:val="490D46FD"/>
    <w:multiLevelType w:val="multilevel"/>
    <w:tmpl w:val="86EA2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F0C85"/>
    <w:multiLevelType w:val="multilevel"/>
    <w:tmpl w:val="041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0FD2D80"/>
    <w:multiLevelType w:val="multilevel"/>
    <w:tmpl w:val="E72C0E26"/>
    <w:numStyleLink w:val="a0"/>
  </w:abstractNum>
  <w:abstractNum w:abstractNumId="25" w15:restartNumberingAfterBreak="0">
    <w:nsid w:val="57B863D3"/>
    <w:multiLevelType w:val="multilevel"/>
    <w:tmpl w:val="E72C0E26"/>
    <w:numStyleLink w:val="a0"/>
  </w:abstractNum>
  <w:abstractNum w:abstractNumId="26" w15:restartNumberingAfterBreak="0">
    <w:nsid w:val="5B22025A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B910537"/>
    <w:multiLevelType w:val="multilevel"/>
    <w:tmpl w:val="E72C0E26"/>
    <w:numStyleLink w:val="a0"/>
  </w:abstractNum>
  <w:abstractNum w:abstractNumId="28" w15:restartNumberingAfterBreak="0">
    <w:nsid w:val="5E385BBC"/>
    <w:multiLevelType w:val="multilevel"/>
    <w:tmpl w:val="BC4E8DCE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6F92C5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F5597B"/>
    <w:multiLevelType w:val="multilevel"/>
    <w:tmpl w:val="0419001D"/>
    <w:numStyleLink w:val="a"/>
  </w:abstractNum>
  <w:abstractNum w:abstractNumId="31" w15:restartNumberingAfterBreak="0">
    <w:nsid w:val="6C803213"/>
    <w:multiLevelType w:val="multilevel"/>
    <w:tmpl w:val="E72C0E26"/>
    <w:numStyleLink w:val="a0"/>
  </w:abstractNum>
  <w:num w:numId="1">
    <w:abstractNumId w:val="23"/>
  </w:num>
  <w:num w:numId="2">
    <w:abstractNumId w:val="12"/>
  </w:num>
  <w:num w:numId="3">
    <w:abstractNumId w:val="30"/>
  </w:num>
  <w:num w:numId="4">
    <w:abstractNumId w:val="17"/>
  </w:num>
  <w:num w:numId="5">
    <w:abstractNumId w:val="29"/>
  </w:num>
  <w:num w:numId="6">
    <w:abstractNumId w:val="15"/>
  </w:num>
  <w:num w:numId="7">
    <w:abstractNumId w:val="10"/>
  </w:num>
  <w:num w:numId="8">
    <w:abstractNumId w:val="20"/>
  </w:num>
  <w:num w:numId="9">
    <w:abstractNumId w:val="28"/>
  </w:num>
  <w:num w:numId="10">
    <w:abstractNumId w:val="26"/>
  </w:num>
  <w:num w:numId="11">
    <w:abstractNumId w:val="16"/>
  </w:num>
  <w:num w:numId="12">
    <w:abstractNumId w:val="11"/>
  </w:num>
  <w:num w:numId="13">
    <w:abstractNumId w:val="27"/>
  </w:num>
  <w:num w:numId="14">
    <w:abstractNumId w:val="22"/>
  </w:num>
  <w:num w:numId="15">
    <w:abstractNumId w:val="13"/>
  </w:num>
  <w:num w:numId="16">
    <w:abstractNumId w:val="25"/>
  </w:num>
  <w:num w:numId="17">
    <w:abstractNumId w:val="31"/>
  </w:num>
  <w:num w:numId="18">
    <w:abstractNumId w:val="18"/>
  </w:num>
  <w:num w:numId="19">
    <w:abstractNumId w:val="14"/>
  </w:num>
  <w:num w:numId="20">
    <w:abstractNumId w:val="21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0"/>
    <w:rsid w:val="000451DA"/>
    <w:rsid w:val="0007187C"/>
    <w:rsid w:val="00095777"/>
    <w:rsid w:val="000A00B1"/>
    <w:rsid w:val="000C4B09"/>
    <w:rsid w:val="000D44B3"/>
    <w:rsid w:val="00104FA9"/>
    <w:rsid w:val="001624DD"/>
    <w:rsid w:val="0017700E"/>
    <w:rsid w:val="001C7CE7"/>
    <w:rsid w:val="00200FE6"/>
    <w:rsid w:val="00252A9A"/>
    <w:rsid w:val="00262C29"/>
    <w:rsid w:val="00284233"/>
    <w:rsid w:val="00296509"/>
    <w:rsid w:val="002C2EA0"/>
    <w:rsid w:val="002D2F06"/>
    <w:rsid w:val="00390AA7"/>
    <w:rsid w:val="00395CC7"/>
    <w:rsid w:val="003A02D6"/>
    <w:rsid w:val="003D059F"/>
    <w:rsid w:val="00462432"/>
    <w:rsid w:val="004E7161"/>
    <w:rsid w:val="00525935"/>
    <w:rsid w:val="00554823"/>
    <w:rsid w:val="0057014E"/>
    <w:rsid w:val="00582A05"/>
    <w:rsid w:val="005916D8"/>
    <w:rsid w:val="005B09D8"/>
    <w:rsid w:val="0064524B"/>
    <w:rsid w:val="006458B3"/>
    <w:rsid w:val="006521EA"/>
    <w:rsid w:val="006C1D88"/>
    <w:rsid w:val="006D4307"/>
    <w:rsid w:val="00714AB0"/>
    <w:rsid w:val="00720CCE"/>
    <w:rsid w:val="00723562"/>
    <w:rsid w:val="00737BC9"/>
    <w:rsid w:val="00744F3B"/>
    <w:rsid w:val="00751BE5"/>
    <w:rsid w:val="007A0AB3"/>
    <w:rsid w:val="007B4EB8"/>
    <w:rsid w:val="007C3A68"/>
    <w:rsid w:val="008029D7"/>
    <w:rsid w:val="0082259B"/>
    <w:rsid w:val="00830788"/>
    <w:rsid w:val="0083368E"/>
    <w:rsid w:val="008C4FA1"/>
    <w:rsid w:val="009118C6"/>
    <w:rsid w:val="009753C8"/>
    <w:rsid w:val="0099535A"/>
    <w:rsid w:val="009B5DEC"/>
    <w:rsid w:val="009D5CFD"/>
    <w:rsid w:val="009E5670"/>
    <w:rsid w:val="009F001A"/>
    <w:rsid w:val="00A2350E"/>
    <w:rsid w:val="00A31546"/>
    <w:rsid w:val="00A66CB3"/>
    <w:rsid w:val="00AB186C"/>
    <w:rsid w:val="00B519C2"/>
    <w:rsid w:val="00B5757A"/>
    <w:rsid w:val="00B708ED"/>
    <w:rsid w:val="00C2278D"/>
    <w:rsid w:val="00C97ECC"/>
    <w:rsid w:val="00D61A2D"/>
    <w:rsid w:val="00D67FBF"/>
    <w:rsid w:val="00DD7D78"/>
    <w:rsid w:val="00DE3468"/>
    <w:rsid w:val="00E063DC"/>
    <w:rsid w:val="00E61BD9"/>
    <w:rsid w:val="00E83FF0"/>
    <w:rsid w:val="00E863A7"/>
    <w:rsid w:val="00E91D7E"/>
    <w:rsid w:val="00EB5709"/>
    <w:rsid w:val="00EE4D15"/>
    <w:rsid w:val="00EE6148"/>
    <w:rsid w:val="00EF6816"/>
    <w:rsid w:val="00F872F5"/>
    <w:rsid w:val="00F965E7"/>
    <w:rsid w:val="00FB3928"/>
    <w:rsid w:val="00FD41E1"/>
    <w:rsid w:val="00F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89F0"/>
  <w15:chartTrackingRefBased/>
  <w15:docId w15:val="{469AA28D-B3F4-47ED-A526-D45B2273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14AB0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уровня"/>
    <w:qFormat/>
    <w:rsid w:val="00EE4D15"/>
    <w:pPr>
      <w:keepNext/>
      <w:pageBreakBefore/>
      <w:widowControl w:val="0"/>
      <w:suppressAutoHyphens/>
      <w:snapToGrid w:val="0"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2">
    <w:name w:val="Заголовой 2 уровня"/>
    <w:qFormat/>
    <w:rsid w:val="00EE4D15"/>
    <w:pPr>
      <w:keepNext/>
      <w:widowControl w:val="0"/>
      <w:suppressAutoHyphens/>
      <w:adjustRightInd w:val="0"/>
      <w:spacing w:after="240" w:line="360" w:lineRule="auto"/>
      <w:outlineLvl w:val="1"/>
    </w:pPr>
    <w:rPr>
      <w:rFonts w:ascii="Times New Roman" w:hAnsi="Times New Roman"/>
      <w:b/>
      <w:sz w:val="24"/>
    </w:rPr>
  </w:style>
  <w:style w:type="paragraph" w:styleId="a5">
    <w:name w:val="No Spacing"/>
    <w:uiPriority w:val="1"/>
    <w:rsid w:val="00FD41E1"/>
    <w:pPr>
      <w:spacing w:after="0" w:line="240" w:lineRule="auto"/>
    </w:pPr>
  </w:style>
  <w:style w:type="paragraph" w:styleId="a6">
    <w:name w:val="header"/>
    <w:basedOn w:val="a1"/>
    <w:link w:val="a7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">
    <w:name w:val="Заголовок 3 уровня"/>
    <w:qFormat/>
    <w:rsid w:val="00EE4D15"/>
    <w:pPr>
      <w:keepNext/>
      <w:widowControl w:val="0"/>
      <w:suppressAutoHyphens/>
      <w:spacing w:after="240" w:line="360" w:lineRule="auto"/>
      <w:outlineLvl w:val="2"/>
    </w:pPr>
    <w:rPr>
      <w:rFonts w:ascii="Times New Roman" w:hAnsi="Times New Roman"/>
      <w:i/>
      <w:sz w:val="24"/>
    </w:rPr>
  </w:style>
  <w:style w:type="paragraph" w:customStyle="1" w:styleId="a8">
    <w:name w:val="Основной текст (свой)"/>
    <w:qFormat/>
    <w:rsid w:val="00F872F5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9">
    <w:name w:val="Опредение"/>
    <w:qFormat/>
    <w:rsid w:val="00F872F5"/>
    <w:pPr>
      <w:widowControl w:val="0"/>
      <w:spacing w:after="120" w:line="360" w:lineRule="auto"/>
      <w:ind w:firstLine="851"/>
    </w:pPr>
    <w:rPr>
      <w:rFonts w:ascii="Times New Roman" w:hAnsi="Times New Roman"/>
      <w:b/>
      <w:sz w:val="24"/>
    </w:rPr>
  </w:style>
  <w:style w:type="paragraph" w:customStyle="1" w:styleId="aa">
    <w:name w:val="Примечание"/>
    <w:qFormat/>
    <w:rsid w:val="007B4EB8"/>
    <w:pPr>
      <w:widowControl w:val="0"/>
      <w:spacing w:after="0" w:line="240" w:lineRule="auto"/>
      <w:ind w:firstLine="851"/>
    </w:pPr>
    <w:rPr>
      <w:rFonts w:ascii="Times New Roman" w:hAnsi="Times New Roman"/>
      <w:i/>
    </w:rPr>
  </w:style>
  <w:style w:type="paragraph" w:customStyle="1" w:styleId="ab">
    <w:name w:val="Название таблицы"/>
    <w:basedOn w:val="a8"/>
    <w:qFormat/>
    <w:rsid w:val="007B4EB8"/>
    <w:pPr>
      <w:suppressAutoHyphens/>
      <w:spacing w:after="0" w:line="240" w:lineRule="auto"/>
      <w:ind w:firstLine="0"/>
      <w:jc w:val="left"/>
      <w:outlineLvl w:val="3"/>
    </w:pPr>
    <w:rPr>
      <w:b/>
      <w:i/>
      <w:sz w:val="22"/>
    </w:rPr>
  </w:style>
  <w:style w:type="paragraph" w:customStyle="1" w:styleId="ac">
    <w:name w:val="Название рисунка"/>
    <w:qFormat/>
    <w:rsid w:val="007B4EB8"/>
    <w:pPr>
      <w:widowControl w:val="0"/>
      <w:suppressAutoHyphens/>
      <w:spacing w:after="0" w:line="240" w:lineRule="auto"/>
      <w:jc w:val="center"/>
      <w:outlineLvl w:val="3"/>
    </w:pPr>
    <w:rPr>
      <w:rFonts w:ascii="Times New Roman" w:hAnsi="Times New Roman"/>
      <w:i/>
    </w:rPr>
  </w:style>
  <w:style w:type="paragraph" w:customStyle="1" w:styleId="ad">
    <w:name w:val="Формула"/>
    <w:qFormat/>
    <w:rsid w:val="007B4EB8"/>
    <w:pPr>
      <w:widowControl w:val="0"/>
      <w:suppressAutoHyphens/>
      <w:adjustRightInd w:val="0"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numbering" w:customStyle="1" w:styleId="a">
    <w:name w:val="Список (свой)"/>
    <w:basedOn w:val="a4"/>
    <w:uiPriority w:val="99"/>
    <w:rsid w:val="00F872F5"/>
    <w:pPr>
      <w:numPr>
        <w:numId w:val="2"/>
      </w:numPr>
    </w:pPr>
  </w:style>
  <w:style w:type="numbering" w:customStyle="1" w:styleId="a0">
    <w:name w:val="Список свой"/>
    <w:uiPriority w:val="99"/>
    <w:rsid w:val="0057014E"/>
    <w:pPr>
      <w:numPr>
        <w:numId w:val="15"/>
      </w:numPr>
    </w:pPr>
  </w:style>
  <w:style w:type="character" w:customStyle="1" w:styleId="a7">
    <w:name w:val="Верхний колонтитул Знак"/>
    <w:basedOn w:val="a2"/>
    <w:link w:val="a6"/>
    <w:uiPriority w:val="99"/>
    <w:rsid w:val="00200FE6"/>
  </w:style>
  <w:style w:type="paragraph" w:styleId="ae">
    <w:name w:val="footer"/>
    <w:basedOn w:val="a1"/>
    <w:link w:val="af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200FE6"/>
  </w:style>
  <w:style w:type="character" w:styleId="af0">
    <w:name w:val="Placeholder Text"/>
    <w:basedOn w:val="a2"/>
    <w:uiPriority w:val="99"/>
    <w:semiHidden/>
    <w:rsid w:val="00200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$_study\&#1094;&#1082;\&#1096;&#1072;&#1073;&#1083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594B0E9644420DBAAB81CCCEC63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828B0-A7DA-492F-A81B-4567F16AC90B}"/>
      </w:docPartPr>
      <w:docPartBody>
        <w:p w:rsidR="0064224B" w:rsidRDefault="00255219">
          <w:r w:rsidRPr="008A1175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9"/>
    <w:rsid w:val="00070991"/>
    <w:rsid w:val="000A2183"/>
    <w:rsid w:val="000A58E3"/>
    <w:rsid w:val="001C33CD"/>
    <w:rsid w:val="002019E3"/>
    <w:rsid w:val="00255219"/>
    <w:rsid w:val="00377D2C"/>
    <w:rsid w:val="00424942"/>
    <w:rsid w:val="0064224B"/>
    <w:rsid w:val="00723245"/>
    <w:rsid w:val="00893EE8"/>
    <w:rsid w:val="009B1774"/>
    <w:rsid w:val="00E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52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Шабло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2DBD-B0A8-456C-87E8-40CCABC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898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5. Основы работы с Active Directory в Windows Server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subject/>
  <dc:creator>Nasty</dc:creator>
  <cp:keywords/>
  <dc:description/>
  <cp:lastModifiedBy>Anastasiya Zolotareva</cp:lastModifiedBy>
  <cp:revision>13</cp:revision>
  <dcterms:created xsi:type="dcterms:W3CDTF">2019-09-29T19:27:00Z</dcterms:created>
  <dcterms:modified xsi:type="dcterms:W3CDTF">2021-06-08T00:11:00Z</dcterms:modified>
</cp:coreProperties>
</file>